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0C4" w:rsidRPr="00DF3C8A" w:rsidRDefault="00DF3C8A">
      <w:pPr>
        <w:rPr>
          <w:lang w:val="en-US"/>
        </w:rPr>
      </w:pPr>
      <w:r w:rsidRPr="00DF3C8A">
        <w:rPr>
          <w:lang w:val="en-US"/>
        </w:rPr>
        <w:t xml:space="preserve">Clicks (3 </w:t>
      </w:r>
      <w:proofErr w:type="spellStart"/>
      <w:r w:rsidRPr="00DF3C8A">
        <w:rPr>
          <w:lang w:val="en-US"/>
        </w:rPr>
        <w:t>corp</w:t>
      </w:r>
      <w:proofErr w:type="spellEnd"/>
      <w:r w:rsidRPr="00DF3C8A">
        <w:rPr>
          <w:lang w:val="en-US"/>
        </w:rPr>
        <w:t>, 4 runner)</w:t>
      </w:r>
    </w:p>
    <w:p w:rsidR="00DF3C8A" w:rsidRPr="00DF3C8A" w:rsidRDefault="00DF3C8A">
      <w:pPr>
        <w:rPr>
          <w:lang w:val="en-US"/>
        </w:rPr>
      </w:pPr>
      <w:r w:rsidRPr="00DF3C8A">
        <w:rPr>
          <w:lang w:val="en-US"/>
        </w:rPr>
        <w:t>Credits</w:t>
      </w:r>
    </w:p>
    <w:p w:rsidR="00DF3C8A" w:rsidRPr="00DF3C8A" w:rsidRDefault="00DF3C8A">
      <w:pPr>
        <w:rPr>
          <w:lang w:val="en-US"/>
        </w:rPr>
      </w:pPr>
      <w:r>
        <w:rPr>
          <w:lang w:val="en-US"/>
        </w:rPr>
        <w:t xml:space="preserve">R: </w:t>
      </w:r>
      <w:r w:rsidRPr="00DF3C8A">
        <w:rPr>
          <w:lang w:val="en-US"/>
        </w:rPr>
        <w:t xml:space="preserve">Memory Units </w:t>
      </w:r>
    </w:p>
    <w:p w:rsidR="00DF3C8A" w:rsidRDefault="00DF3C8A">
      <w:pPr>
        <w:rPr>
          <w:lang w:val="en-US"/>
        </w:rPr>
      </w:pPr>
      <w:r>
        <w:rPr>
          <w:lang w:val="en-US"/>
        </w:rPr>
        <w:t>Tags</w:t>
      </w:r>
    </w:p>
    <w:p w:rsidR="00DF3C8A" w:rsidRDefault="00DF3C8A">
      <w:pPr>
        <w:rPr>
          <w:lang w:val="en-US"/>
        </w:rPr>
      </w:pPr>
      <w:r>
        <w:rPr>
          <w:lang w:val="en-US"/>
        </w:rPr>
        <w:t>C: Bad publicity</w:t>
      </w:r>
    </w:p>
    <w:p w:rsidR="00DF3C8A" w:rsidRDefault="00DF3C8A">
      <w:pPr>
        <w:rPr>
          <w:lang w:val="en-US"/>
        </w:rPr>
      </w:pPr>
      <w:r>
        <w:rPr>
          <w:lang w:val="en-US"/>
        </w:rPr>
        <w:t>Link</w:t>
      </w:r>
    </w:p>
    <w:p w:rsidR="00DF3C8A" w:rsidRDefault="00DF3C8A">
      <w:pPr>
        <w:rPr>
          <w:lang w:val="en-US"/>
        </w:rPr>
      </w:pPr>
      <w:r>
        <w:rPr>
          <w:lang w:val="en-US"/>
        </w:rPr>
        <w:t>Agenda points</w:t>
      </w:r>
    </w:p>
    <w:p w:rsidR="00DF3C8A" w:rsidRDefault="00DF3C8A">
      <w:pPr>
        <w:rPr>
          <w:lang w:val="en-US"/>
        </w:rPr>
      </w:pPr>
      <w:r>
        <w:rPr>
          <w:lang w:val="en-US"/>
        </w:rPr>
        <w:t>Brain damage</w:t>
      </w:r>
    </w:p>
    <w:p w:rsidR="00DF3C8A" w:rsidRDefault="00DF3C8A">
      <w:pPr>
        <w:rPr>
          <w:lang w:val="en-US"/>
        </w:rPr>
      </w:pPr>
      <w:r>
        <w:rPr>
          <w:lang w:val="en-US"/>
        </w:rPr>
        <w:t>Hand size</w:t>
      </w:r>
    </w:p>
    <w:p w:rsidR="00DF3C8A" w:rsidRDefault="00DF3C8A">
      <w:pPr>
        <w:rPr>
          <w:lang w:val="en-US"/>
        </w:rPr>
      </w:pPr>
      <w:r>
        <w:rPr>
          <w:lang w:val="en-US"/>
        </w:rPr>
        <w:t>Advancement tokens</w:t>
      </w:r>
    </w:p>
    <w:p w:rsidR="00DF3C8A" w:rsidRDefault="00DF3C8A">
      <w:pPr>
        <w:rPr>
          <w:lang w:val="en-US"/>
        </w:rPr>
      </w:pPr>
      <w:r>
        <w:rPr>
          <w:lang w:val="en-US"/>
        </w:rPr>
        <w:t>Power tokens</w:t>
      </w:r>
    </w:p>
    <w:p w:rsidR="00DF3C8A" w:rsidRDefault="00DF3C8A">
      <w:pPr>
        <w:rPr>
          <w:lang w:val="en-US"/>
        </w:rPr>
      </w:pPr>
      <w:r>
        <w:rPr>
          <w:lang w:val="en-US"/>
        </w:rPr>
        <w:t>Virus counters</w:t>
      </w:r>
    </w:p>
    <w:p w:rsidR="00DF3C8A" w:rsidRDefault="00DF3C8A">
      <w:pPr>
        <w:rPr>
          <w:lang w:val="en-US"/>
        </w:rPr>
      </w:pPr>
      <w:r>
        <w:rPr>
          <w:lang w:val="en-US"/>
        </w:rPr>
        <w:t>--</w:t>
      </w:r>
    </w:p>
    <w:p w:rsidR="00DF3C8A" w:rsidRDefault="00DF3C8A">
      <w:pPr>
        <w:rPr>
          <w:lang w:val="en-US"/>
        </w:rPr>
      </w:pPr>
      <w:r>
        <w:rPr>
          <w:lang w:val="en-US"/>
        </w:rPr>
        <w:t>Heap (trash)</w:t>
      </w:r>
    </w:p>
    <w:p w:rsidR="00DF3C8A" w:rsidRDefault="00DF3C8A">
      <w:pPr>
        <w:rPr>
          <w:lang w:val="en-US"/>
        </w:rPr>
      </w:pPr>
      <w:r>
        <w:rPr>
          <w:lang w:val="en-US"/>
        </w:rPr>
        <w:t>Stack (deck)</w:t>
      </w:r>
    </w:p>
    <w:p w:rsidR="00DF3C8A" w:rsidRDefault="00DF3C8A">
      <w:pPr>
        <w:rPr>
          <w:lang w:val="en-US"/>
        </w:rPr>
      </w:pPr>
      <w:r>
        <w:rPr>
          <w:lang w:val="en-US"/>
        </w:rPr>
        <w:t>Grip (hand)</w:t>
      </w:r>
    </w:p>
    <w:p w:rsidR="00DF3C8A" w:rsidRDefault="00DF3C8A">
      <w:pPr>
        <w:rPr>
          <w:lang w:val="en-US"/>
        </w:rPr>
      </w:pPr>
      <w:r>
        <w:rPr>
          <w:lang w:val="en-US"/>
        </w:rPr>
        <w:t>--</w:t>
      </w:r>
    </w:p>
    <w:p w:rsidR="00DF3C8A" w:rsidRDefault="00DF3C8A">
      <w:pPr>
        <w:rPr>
          <w:lang w:val="en-US"/>
        </w:rPr>
      </w:pPr>
      <w:r>
        <w:rPr>
          <w:lang w:val="en-US"/>
        </w:rPr>
        <w:t>Archives (trash)</w:t>
      </w:r>
    </w:p>
    <w:p w:rsidR="00DF3C8A" w:rsidRDefault="00DF3C8A">
      <w:pPr>
        <w:rPr>
          <w:lang w:val="en-US"/>
        </w:rPr>
      </w:pPr>
      <w:r>
        <w:rPr>
          <w:lang w:val="en-US"/>
        </w:rPr>
        <w:t>R&amp;D (deck)</w:t>
      </w:r>
    </w:p>
    <w:p w:rsidR="00DF3C8A" w:rsidRDefault="00DF3C8A">
      <w:pPr>
        <w:rPr>
          <w:lang w:val="en-US"/>
        </w:rPr>
      </w:pPr>
      <w:r>
        <w:rPr>
          <w:lang w:val="en-US"/>
        </w:rPr>
        <w:t>HQ (hand)</w:t>
      </w:r>
    </w:p>
    <w:p w:rsidR="00DF3C8A" w:rsidRDefault="00DF3C8A">
      <w:pPr>
        <w:rPr>
          <w:lang w:val="en-US"/>
        </w:rPr>
      </w:pPr>
      <w:r>
        <w:rPr>
          <w:lang w:val="en-US"/>
        </w:rPr>
        <w:t>Remote Servers</w:t>
      </w:r>
    </w:p>
    <w:p w:rsidR="00DF3C8A" w:rsidRDefault="00DF3C8A">
      <w:pPr>
        <w:rPr>
          <w:lang w:val="en-US"/>
        </w:rPr>
      </w:pPr>
      <w:r>
        <w:rPr>
          <w:lang w:val="en-US"/>
        </w:rPr>
        <w:t>--</w:t>
      </w:r>
    </w:p>
    <w:p w:rsidR="00DF3C8A" w:rsidRPr="00DF3C8A" w:rsidRDefault="00DF3C8A" w:rsidP="00DF3C8A">
      <w:pPr>
        <w:rPr>
          <w:lang w:val="en-US"/>
        </w:rPr>
      </w:pPr>
      <w:r>
        <w:rPr>
          <w:lang w:val="en-US"/>
        </w:rPr>
        <w:t>C: Ice (has different types)</w:t>
      </w:r>
      <w:r w:rsidRPr="00DF3C8A">
        <w:rPr>
          <w:lang w:val="en-US"/>
        </w:rPr>
        <w:t xml:space="preserve"> </w:t>
      </w:r>
    </w:p>
    <w:p w:rsidR="00DF3C8A" w:rsidRDefault="00DF3C8A">
      <w:pPr>
        <w:rPr>
          <w:lang w:val="en-US"/>
        </w:rPr>
      </w:pPr>
      <w:r>
        <w:rPr>
          <w:lang w:val="en-US"/>
        </w:rPr>
        <w:t>R: Icebreakers (counters different types of ice)</w:t>
      </w:r>
    </w:p>
    <w:p w:rsidR="00DF3C8A" w:rsidRDefault="00DF3C8A">
      <w:pPr>
        <w:rPr>
          <w:lang w:val="en-US"/>
        </w:rPr>
      </w:pPr>
      <w:r>
        <w:rPr>
          <w:lang w:val="en-US"/>
        </w:rPr>
        <w:t>Console (max 1)</w:t>
      </w:r>
    </w:p>
    <w:p w:rsidR="00DF3C8A" w:rsidRDefault="00DF3C8A">
      <w:pPr>
        <w:rPr>
          <w:lang w:val="en-US"/>
        </w:rPr>
      </w:pPr>
      <w:r>
        <w:rPr>
          <w:lang w:val="en-US"/>
        </w:rPr>
        <w:t>R: Program</w:t>
      </w:r>
    </w:p>
    <w:p w:rsidR="00DF3C8A" w:rsidRDefault="00DF3C8A">
      <w:pPr>
        <w:rPr>
          <w:lang w:val="en-US"/>
        </w:rPr>
      </w:pPr>
      <w:r>
        <w:rPr>
          <w:lang w:val="en-US"/>
        </w:rPr>
        <w:t>R: Event</w:t>
      </w:r>
    </w:p>
    <w:p w:rsidR="00DF3C8A" w:rsidRDefault="00DF3C8A">
      <w:pPr>
        <w:rPr>
          <w:lang w:val="en-US"/>
        </w:rPr>
      </w:pPr>
      <w:r>
        <w:rPr>
          <w:lang w:val="en-US"/>
        </w:rPr>
        <w:t>R: Resource</w:t>
      </w:r>
    </w:p>
    <w:p w:rsidR="00DF3C8A" w:rsidRDefault="00DF3C8A">
      <w:pPr>
        <w:rPr>
          <w:lang w:val="en-US"/>
        </w:rPr>
      </w:pPr>
      <w:r>
        <w:rPr>
          <w:lang w:val="en-US"/>
        </w:rPr>
        <w:t>R: Hardware</w:t>
      </w:r>
    </w:p>
    <w:p w:rsidR="00DF3C8A" w:rsidRDefault="00DF3C8A">
      <w:pPr>
        <w:rPr>
          <w:lang w:val="en-US"/>
        </w:rPr>
      </w:pPr>
      <w:r>
        <w:rPr>
          <w:lang w:val="en-US"/>
        </w:rPr>
        <w:t>C: Asset</w:t>
      </w:r>
    </w:p>
    <w:p w:rsidR="00DF3C8A" w:rsidRDefault="00DF3C8A">
      <w:pPr>
        <w:rPr>
          <w:lang w:val="en-US"/>
        </w:rPr>
      </w:pPr>
      <w:r>
        <w:rPr>
          <w:lang w:val="en-US"/>
        </w:rPr>
        <w:t>C: Agenda</w:t>
      </w:r>
    </w:p>
    <w:p w:rsidR="00DF3C8A" w:rsidRDefault="00DF3C8A">
      <w:pPr>
        <w:rPr>
          <w:lang w:val="en-US"/>
        </w:rPr>
      </w:pPr>
      <w:r>
        <w:rPr>
          <w:lang w:val="en-US"/>
        </w:rPr>
        <w:lastRenderedPageBreak/>
        <w:t>C: Operation</w:t>
      </w:r>
    </w:p>
    <w:p w:rsidR="00DF3C8A" w:rsidRDefault="00DF3C8A">
      <w:pPr>
        <w:rPr>
          <w:lang w:val="en-US"/>
        </w:rPr>
      </w:pPr>
      <w:r>
        <w:rPr>
          <w:lang w:val="en-US"/>
        </w:rPr>
        <w:t>C: Upgrade</w:t>
      </w:r>
    </w:p>
    <w:p w:rsidR="00897CF9" w:rsidRDefault="00897CF9">
      <w:pPr>
        <w:rPr>
          <w:lang w:val="en-US"/>
        </w:rPr>
      </w:pPr>
      <w:r>
        <w:rPr>
          <w:lang w:val="en-US"/>
        </w:rPr>
        <w:t>--</w:t>
      </w:r>
    </w:p>
    <w:p w:rsidR="00897CF9" w:rsidRDefault="00897CF9">
      <w:pPr>
        <w:rPr>
          <w:lang w:val="en-US"/>
        </w:rPr>
      </w:pPr>
      <w:r>
        <w:rPr>
          <w:lang w:val="en-US"/>
        </w:rPr>
        <w:t>Influence points</w:t>
      </w:r>
    </w:p>
    <w:p w:rsidR="00897CF9" w:rsidRDefault="00897CF9">
      <w:pPr>
        <w:rPr>
          <w:lang w:val="en-US"/>
        </w:rPr>
      </w:pPr>
      <w:r>
        <w:rPr>
          <w:lang w:val="en-US"/>
        </w:rPr>
        <w:t>Card uniqueness (max 3)</w:t>
      </w:r>
    </w:p>
    <w:p w:rsidR="00897CF9" w:rsidRPr="00DF3C8A" w:rsidRDefault="00897CF9">
      <w:pPr>
        <w:rPr>
          <w:lang w:val="en-US"/>
        </w:rPr>
      </w:pPr>
      <w:r>
        <w:rPr>
          <w:lang w:val="en-US"/>
        </w:rPr>
        <w:t>Minimum card requirement</w:t>
      </w:r>
      <w:bookmarkStart w:id="0" w:name="_GoBack"/>
      <w:bookmarkEnd w:id="0"/>
    </w:p>
    <w:sectPr w:rsidR="00897CF9" w:rsidRPr="00DF3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66ECE"/>
    <w:multiLevelType w:val="hybridMultilevel"/>
    <w:tmpl w:val="485E8BAC"/>
    <w:lvl w:ilvl="0" w:tplc="7D720B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8A"/>
    <w:rsid w:val="00897CF9"/>
    <w:rsid w:val="00A52346"/>
    <w:rsid w:val="00DF3C8A"/>
    <w:rsid w:val="00FE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F8547-93ED-4E36-9B46-D4B75753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9AAB112F</Template>
  <TotalTime>58</TotalTime>
  <Pages>2</Pages>
  <Words>81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Stockholms universitet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Niklasson</dc:creator>
  <cp:keywords/>
  <dc:description/>
  <cp:lastModifiedBy>Kevin Niklasson</cp:lastModifiedBy>
  <cp:revision>1</cp:revision>
  <dcterms:created xsi:type="dcterms:W3CDTF">2015-10-12T12:12:00Z</dcterms:created>
  <dcterms:modified xsi:type="dcterms:W3CDTF">2015-10-12T13:10:00Z</dcterms:modified>
</cp:coreProperties>
</file>